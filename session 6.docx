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F0C7" w14:textId="77777777" w:rsidR="008C6D97" w:rsidRDefault="008C6D97" w:rsidP="008C6D97">
      <w:r>
        <w:t>**Research 1: DevOps vs Agile - A Comparative Analysis of Methodologies**</w:t>
      </w:r>
    </w:p>
    <w:p w14:paraId="52C2DDEE" w14:textId="77777777" w:rsidR="008C6D97" w:rsidRDefault="008C6D97" w:rsidP="008C6D97"/>
    <w:p w14:paraId="6B506AF1" w14:textId="77777777" w:rsidR="008C6D97" w:rsidRDefault="008C6D97" w:rsidP="008C6D97">
      <w:r>
        <w:t>This research paper aims to provide a comprehensive comparative analysis of the DevOps and Agile methodologies in software development. Both DevOps and Agile have gained significant traction in the industry, revolutionizing how software is developed, deployed, and maintained. The paper examines the fundamental principles, practices, benefits, and challenges associated with each methodology. Through a combination of literature review, case studies, and expert interviews, the research evaluates the strengths and weaknesses of DevOps and Agile in various contexts, such as project scalability, continuous integration, and collaboration. The study concludes with insights into the compatibility of the two methodologies and guidelines for selecting the most suitable approach based on project requirements and organizational culture.</w:t>
      </w:r>
    </w:p>
    <w:p w14:paraId="07239D22" w14:textId="77777777" w:rsidR="008C6D97" w:rsidRDefault="008C6D97" w:rsidP="008C6D97"/>
    <w:p w14:paraId="7C4FE54F" w14:textId="77777777" w:rsidR="008C6D97" w:rsidRDefault="008C6D97" w:rsidP="008C6D97">
      <w:r>
        <w:t xml:space="preserve">**Research </w:t>
      </w:r>
      <w:proofErr w:type="gramStart"/>
      <w:r>
        <w:t>Questions:*</w:t>
      </w:r>
      <w:proofErr w:type="gramEnd"/>
      <w:r>
        <w:t>*</w:t>
      </w:r>
    </w:p>
    <w:p w14:paraId="201CFE3D" w14:textId="77777777" w:rsidR="008C6D97" w:rsidRDefault="008C6D97" w:rsidP="008C6D97">
      <w:r>
        <w:t>1. What are the core principles and practices of DevOps and Agile methodologies?</w:t>
      </w:r>
    </w:p>
    <w:p w14:paraId="13522B6D" w14:textId="77777777" w:rsidR="008C6D97" w:rsidRDefault="008C6D97" w:rsidP="008C6D97">
      <w:r>
        <w:t>2. How do DevOps and Agile methodologies impact software development lifecycle stages?</w:t>
      </w:r>
    </w:p>
    <w:p w14:paraId="5258B017" w14:textId="77777777" w:rsidR="008C6D97" w:rsidRDefault="008C6D97" w:rsidP="008C6D97">
      <w:r>
        <w:t>3. What are the key benefits and challenges of implementing DevOps and Agile?</w:t>
      </w:r>
    </w:p>
    <w:p w14:paraId="2F6844BD" w14:textId="77777777" w:rsidR="008C6D97" w:rsidRDefault="008C6D97" w:rsidP="008C6D97">
      <w:r>
        <w:t>4. How does each methodology support continuous integration, delivery, and deployment?</w:t>
      </w:r>
    </w:p>
    <w:p w14:paraId="4E21CD18" w14:textId="77777777" w:rsidR="008C6D97" w:rsidRDefault="008C6D97" w:rsidP="008C6D97">
      <w:r>
        <w:t>5. What are the implications of organizational culture and structure on adopting DevOps or Agile?</w:t>
      </w:r>
    </w:p>
    <w:p w14:paraId="01C5E1AC" w14:textId="77777777" w:rsidR="008C6D97" w:rsidRDefault="008C6D97" w:rsidP="008C6D97">
      <w:r>
        <w:t>6. Can DevOps and Agile be integrated harmoniously in a software development environment?</w:t>
      </w:r>
    </w:p>
    <w:p w14:paraId="1F6F2FB2" w14:textId="77777777" w:rsidR="008C6D97" w:rsidRDefault="008C6D97" w:rsidP="008C6D97"/>
    <w:p w14:paraId="07857997" w14:textId="77777777" w:rsidR="008C6D97" w:rsidRDefault="008C6D97" w:rsidP="008C6D97">
      <w:r>
        <w:t>**Research 2: Evolution and Impact of DevOps Tools in Modern Software Development**</w:t>
      </w:r>
    </w:p>
    <w:p w14:paraId="2E7C892D" w14:textId="77777777" w:rsidR="008C6D97" w:rsidRDefault="008C6D97" w:rsidP="008C6D97">
      <w:r>
        <w:t>This research paper delves into the evolution, classification, and impact of DevOps tools on contemporary software development practices. DevOps tools have rapidly emerged to facilitate automation, collaboration, and streamlined processes within the DevOps methodology. The paper categorizes these tools into various functional domains, including continuous integration, continuous delivery, containerization, orchestration, monitoring, and more. By examining the historical development of prominent tools, their integration within the DevOps pipeline, and real-world case studies, this research assesses the influence of DevOps tools on development speed, product quality, and operational efficiency. The study contributes to a deeper understanding of the tooling landscape and its role in shaping the DevOps ecosystem.</w:t>
      </w:r>
    </w:p>
    <w:p w14:paraId="7AA75325" w14:textId="77777777" w:rsidR="008C6D97" w:rsidRDefault="008C6D97" w:rsidP="008C6D97"/>
    <w:p w14:paraId="002D9D71" w14:textId="77777777" w:rsidR="008C6D97" w:rsidRDefault="008C6D97" w:rsidP="008C6D97">
      <w:r>
        <w:t xml:space="preserve">**Research </w:t>
      </w:r>
      <w:proofErr w:type="gramStart"/>
      <w:r>
        <w:t>Questions:*</w:t>
      </w:r>
      <w:proofErr w:type="gramEnd"/>
      <w:r>
        <w:t>*</w:t>
      </w:r>
    </w:p>
    <w:p w14:paraId="70FDBA36" w14:textId="77777777" w:rsidR="008C6D97" w:rsidRDefault="008C6D97" w:rsidP="008C6D97">
      <w:r>
        <w:t>1. How have DevOps tools evolved over time to meet the changing demands of software development?</w:t>
      </w:r>
    </w:p>
    <w:p w14:paraId="50DD925E" w14:textId="77777777" w:rsidR="008C6D97" w:rsidRDefault="008C6D97" w:rsidP="008C6D97">
      <w:r>
        <w:t>2. What are the key categories of DevOps tools, and how do they contribute to the development and deployment processes?</w:t>
      </w:r>
    </w:p>
    <w:p w14:paraId="5F4505D3" w14:textId="77777777" w:rsidR="008C6D97" w:rsidRDefault="008C6D97" w:rsidP="008C6D97">
      <w:r>
        <w:t>3. How do DevOps tools facilitate collaboration between development and operations teams?</w:t>
      </w:r>
    </w:p>
    <w:p w14:paraId="75FD5C25" w14:textId="77777777" w:rsidR="008C6D97" w:rsidRDefault="008C6D97" w:rsidP="008C6D97">
      <w:r>
        <w:t>4. What role do containerization and orchestration tools play in enabling consistent deployment across various environments?</w:t>
      </w:r>
    </w:p>
    <w:p w14:paraId="13C4F83F" w14:textId="77777777" w:rsidR="008C6D97" w:rsidRDefault="008C6D97" w:rsidP="008C6D97">
      <w:r>
        <w:lastRenderedPageBreak/>
        <w:t>5. How do monitoring and analytics tools enhance visibility and enable proactive issue resolution in the software lifecycle?</w:t>
      </w:r>
    </w:p>
    <w:p w14:paraId="067445A8" w14:textId="77777777" w:rsidR="008C6D97" w:rsidRDefault="008C6D97" w:rsidP="008C6D97">
      <w:r>
        <w:t>6. What are some real-world examples of organizations benefiting from the implementation of specific DevOps tools?</w:t>
      </w:r>
    </w:p>
    <w:p w14:paraId="0960F0E7" w14:textId="35A0FD6C" w:rsidR="00656598" w:rsidRPr="008C6D97" w:rsidRDefault="008C6D97" w:rsidP="008C6D97">
      <w:r>
        <w:t>7. What challenges and considerations are associated with selecting, implementing, and maintaining DevOps tools in an organization's workflow?</w:t>
      </w:r>
    </w:p>
    <w:sectPr w:rsidR="00656598" w:rsidRPr="008C6D97">
      <w:footerReference w:type="default" r:id="rId8"/>
      <w:foot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D9EA" w14:textId="77777777" w:rsidR="00722C73" w:rsidRDefault="00722C73">
      <w:pPr>
        <w:spacing w:line="240" w:lineRule="auto"/>
      </w:pPr>
      <w:r>
        <w:separator/>
      </w:r>
    </w:p>
    <w:p w14:paraId="03ACD07C" w14:textId="77777777" w:rsidR="00722C73" w:rsidRDefault="00722C73"/>
  </w:endnote>
  <w:endnote w:type="continuationSeparator" w:id="0">
    <w:p w14:paraId="431416DA" w14:textId="77777777" w:rsidR="00722C73" w:rsidRDefault="00722C73">
      <w:pPr>
        <w:spacing w:line="240" w:lineRule="auto"/>
      </w:pPr>
      <w:r>
        <w:continuationSeparator/>
      </w:r>
    </w:p>
    <w:p w14:paraId="74BD79BE" w14:textId="77777777" w:rsidR="00722C73" w:rsidRDefault="00722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775054"/>
      <w:docPartObj>
        <w:docPartGallery w:val="Page Numbers (Bottom of Page)"/>
        <w:docPartUnique/>
      </w:docPartObj>
    </w:sdtPr>
    <w:sdtEndPr>
      <w:rPr>
        <w:noProof/>
      </w:rPr>
    </w:sdtEndPr>
    <w:sdtContent>
      <w:p w14:paraId="446D5218" w14:textId="1335E58C" w:rsidR="00A76772" w:rsidRDefault="00A76772">
        <w:pPr>
          <w:pStyle w:val="Footer"/>
          <w:jc w:val="center"/>
        </w:pPr>
        <w:r>
          <w:fldChar w:fldCharType="begin"/>
        </w:r>
        <w:r>
          <w:instrText xml:space="preserve"> PAGE   \* MERGEFORMAT </w:instrText>
        </w:r>
        <w:r>
          <w:fldChar w:fldCharType="separate"/>
        </w:r>
        <w:r w:rsidR="009636C7">
          <w:rPr>
            <w:noProof/>
          </w:rPr>
          <w:t>9</w:t>
        </w:r>
        <w:r>
          <w:rPr>
            <w:noProof/>
          </w:rPr>
          <w:fldChar w:fldCharType="end"/>
        </w:r>
      </w:p>
    </w:sdtContent>
  </w:sdt>
  <w:p w14:paraId="047102E4" w14:textId="77777777" w:rsidR="00A76772" w:rsidRDefault="00A76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0E3D" w14:textId="5B965CBB" w:rsidR="00A76772" w:rsidRDefault="00A76772">
    <w:pPr>
      <w:pStyle w:val="Footer"/>
      <w:jc w:val="center"/>
    </w:pPr>
    <w:r>
      <w:fldChar w:fldCharType="begin"/>
    </w:r>
    <w:r>
      <w:instrText xml:space="preserve"> PAGE   \* MERGEFORMAT </w:instrText>
    </w:r>
    <w:r>
      <w:fldChar w:fldCharType="separate"/>
    </w:r>
    <w:r w:rsidR="009636C7">
      <w:rPr>
        <w:noProof/>
      </w:rPr>
      <w:t>1</w:t>
    </w:r>
    <w:r>
      <w:rPr>
        <w:noProof/>
      </w:rPr>
      <w:fldChar w:fldCharType="end"/>
    </w:r>
  </w:p>
  <w:p w14:paraId="6B874025" w14:textId="77777777" w:rsidR="00A76772" w:rsidRDefault="00A76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CB89" w14:textId="77777777" w:rsidR="00722C73" w:rsidRDefault="00722C73">
      <w:pPr>
        <w:spacing w:line="240" w:lineRule="auto"/>
      </w:pPr>
      <w:r>
        <w:separator/>
      </w:r>
    </w:p>
    <w:p w14:paraId="5AD4EB8F" w14:textId="77777777" w:rsidR="00722C73" w:rsidRDefault="00722C73"/>
  </w:footnote>
  <w:footnote w:type="continuationSeparator" w:id="0">
    <w:p w14:paraId="65E58FC5" w14:textId="77777777" w:rsidR="00722C73" w:rsidRDefault="00722C73">
      <w:pPr>
        <w:spacing w:line="240" w:lineRule="auto"/>
      </w:pPr>
      <w:r>
        <w:continuationSeparator/>
      </w:r>
    </w:p>
    <w:p w14:paraId="32C96763" w14:textId="77777777" w:rsidR="00722C73" w:rsidRDefault="00722C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B2126C"/>
    <w:multiLevelType w:val="hybridMultilevel"/>
    <w:tmpl w:val="4A38A832"/>
    <w:lvl w:ilvl="0" w:tplc="CBF89F1A">
      <w:start w:val="3"/>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2C00674"/>
    <w:multiLevelType w:val="hybridMultilevel"/>
    <w:tmpl w:val="84A2B4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5711EBE"/>
    <w:multiLevelType w:val="hybridMultilevel"/>
    <w:tmpl w:val="1C5C5F0E"/>
    <w:lvl w:ilvl="0" w:tplc="D35E5BC6">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15:restartNumberingAfterBreak="0">
    <w:nsid w:val="258758E8"/>
    <w:multiLevelType w:val="hybridMultilevel"/>
    <w:tmpl w:val="D00E2F18"/>
    <w:lvl w:ilvl="0" w:tplc="2CBA67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DB5EBB"/>
    <w:multiLevelType w:val="hybridMultilevel"/>
    <w:tmpl w:val="F74EFD20"/>
    <w:lvl w:ilvl="0" w:tplc="E28225C8">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15:restartNumberingAfterBreak="0">
    <w:nsid w:val="32AF25BA"/>
    <w:multiLevelType w:val="hybridMultilevel"/>
    <w:tmpl w:val="283CCC04"/>
    <w:lvl w:ilvl="0" w:tplc="BF18831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F86BB8"/>
    <w:multiLevelType w:val="hybridMultilevel"/>
    <w:tmpl w:val="B100BC9C"/>
    <w:lvl w:ilvl="0" w:tplc="D828FAD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71C56"/>
    <w:multiLevelType w:val="hybridMultilevel"/>
    <w:tmpl w:val="8AEAC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8C5E20"/>
    <w:multiLevelType w:val="hybridMultilevel"/>
    <w:tmpl w:val="AED23A42"/>
    <w:lvl w:ilvl="0" w:tplc="BB1E2354">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1" w15:restartNumberingAfterBreak="0">
    <w:nsid w:val="63C34E98"/>
    <w:multiLevelType w:val="hybridMultilevel"/>
    <w:tmpl w:val="250A54F6"/>
    <w:lvl w:ilvl="0" w:tplc="DFEAAB72">
      <w:start w:val="1"/>
      <w:numFmt w:val="bullet"/>
      <w:lvlText w:val=""/>
      <w:lvlJc w:val="left"/>
      <w:pPr>
        <w:ind w:left="720" w:hanging="360"/>
      </w:pPr>
      <w:rPr>
        <w:rFonts w:ascii="Symbol" w:hAnsi="Symbol" w:hint="default"/>
      </w:rPr>
    </w:lvl>
    <w:lvl w:ilvl="1" w:tplc="AF10AD24">
      <w:start w:val="3"/>
      <w:numFmt w:val="bullet"/>
      <w:lvlText w:val="-"/>
      <w:lvlJc w:val="left"/>
      <w:pPr>
        <w:ind w:left="1440" w:hanging="360"/>
      </w:pPr>
      <w:rPr>
        <w:rFonts w:ascii="Times New Roman" w:hAnsi="Times New Roman" w:hint="default"/>
      </w:rPr>
    </w:lvl>
    <w:lvl w:ilvl="2" w:tplc="CBA89DEC">
      <w:start w:val="1"/>
      <w:numFmt w:val="bullet"/>
      <w:lvlText w:val=""/>
      <w:lvlJc w:val="left"/>
      <w:pPr>
        <w:ind w:left="2160" w:hanging="360"/>
      </w:pPr>
      <w:rPr>
        <w:rFonts w:ascii="Wingdings" w:hAnsi="Wingdings" w:hint="default"/>
      </w:rPr>
    </w:lvl>
    <w:lvl w:ilvl="3" w:tplc="DEB2F120">
      <w:start w:val="1"/>
      <w:numFmt w:val="bullet"/>
      <w:lvlText w:val=""/>
      <w:lvlJc w:val="left"/>
      <w:pPr>
        <w:ind w:left="2880" w:hanging="360"/>
      </w:pPr>
      <w:rPr>
        <w:rFonts w:ascii="Symbol" w:hAnsi="Symbol" w:hint="default"/>
      </w:rPr>
    </w:lvl>
    <w:lvl w:ilvl="4" w:tplc="1E8A0FD6">
      <w:start w:val="1"/>
      <w:numFmt w:val="bullet"/>
      <w:lvlText w:val="o"/>
      <w:lvlJc w:val="left"/>
      <w:pPr>
        <w:ind w:left="3600" w:hanging="360"/>
      </w:pPr>
      <w:rPr>
        <w:rFonts w:ascii="Courier New" w:hAnsi="Courier New" w:hint="default"/>
      </w:rPr>
    </w:lvl>
    <w:lvl w:ilvl="5" w:tplc="DB7EF284">
      <w:start w:val="1"/>
      <w:numFmt w:val="bullet"/>
      <w:lvlText w:val=""/>
      <w:lvlJc w:val="left"/>
      <w:pPr>
        <w:ind w:left="4320" w:hanging="360"/>
      </w:pPr>
      <w:rPr>
        <w:rFonts w:ascii="Wingdings" w:hAnsi="Wingdings" w:hint="default"/>
      </w:rPr>
    </w:lvl>
    <w:lvl w:ilvl="6" w:tplc="62F0EE92">
      <w:start w:val="1"/>
      <w:numFmt w:val="bullet"/>
      <w:lvlText w:val=""/>
      <w:lvlJc w:val="left"/>
      <w:pPr>
        <w:ind w:left="5040" w:hanging="360"/>
      </w:pPr>
      <w:rPr>
        <w:rFonts w:ascii="Symbol" w:hAnsi="Symbol" w:hint="default"/>
      </w:rPr>
    </w:lvl>
    <w:lvl w:ilvl="7" w:tplc="1728D8CA">
      <w:start w:val="1"/>
      <w:numFmt w:val="bullet"/>
      <w:lvlText w:val="o"/>
      <w:lvlJc w:val="left"/>
      <w:pPr>
        <w:ind w:left="5760" w:hanging="360"/>
      </w:pPr>
      <w:rPr>
        <w:rFonts w:ascii="Courier New" w:hAnsi="Courier New" w:hint="default"/>
      </w:rPr>
    </w:lvl>
    <w:lvl w:ilvl="8" w:tplc="39361B96">
      <w:start w:val="1"/>
      <w:numFmt w:val="bullet"/>
      <w:lvlText w:val=""/>
      <w:lvlJc w:val="left"/>
      <w:pPr>
        <w:ind w:left="6480" w:hanging="360"/>
      </w:pPr>
      <w:rPr>
        <w:rFonts w:ascii="Wingdings" w:hAnsi="Wingdings" w:hint="default"/>
      </w:r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12F58FA"/>
    <w:multiLevelType w:val="hybridMultilevel"/>
    <w:tmpl w:val="8354A08C"/>
    <w:lvl w:ilvl="0" w:tplc="D7A8D22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DA62A8"/>
    <w:multiLevelType w:val="hybridMultilevel"/>
    <w:tmpl w:val="F188B3D2"/>
    <w:lvl w:ilvl="0" w:tplc="C7CA42DA">
      <w:start w:val="3"/>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C564D33"/>
    <w:multiLevelType w:val="hybridMultilevel"/>
    <w:tmpl w:val="E2DEF1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2026637825">
    <w:abstractNumId w:val="21"/>
  </w:num>
  <w:num w:numId="2" w16cid:durableId="2109763632">
    <w:abstractNumId w:val="9"/>
  </w:num>
  <w:num w:numId="3" w16cid:durableId="1414201852">
    <w:abstractNumId w:val="7"/>
  </w:num>
  <w:num w:numId="4" w16cid:durableId="1400596864">
    <w:abstractNumId w:val="6"/>
  </w:num>
  <w:num w:numId="5" w16cid:durableId="1925020991">
    <w:abstractNumId w:val="5"/>
  </w:num>
  <w:num w:numId="6" w16cid:durableId="510801266">
    <w:abstractNumId w:val="4"/>
  </w:num>
  <w:num w:numId="7" w16cid:durableId="979193294">
    <w:abstractNumId w:val="8"/>
  </w:num>
  <w:num w:numId="8" w16cid:durableId="997533178">
    <w:abstractNumId w:val="3"/>
  </w:num>
  <w:num w:numId="9" w16cid:durableId="178855743">
    <w:abstractNumId w:val="2"/>
  </w:num>
  <w:num w:numId="10" w16cid:durableId="2089886735">
    <w:abstractNumId w:val="1"/>
  </w:num>
  <w:num w:numId="11" w16cid:durableId="2035304149">
    <w:abstractNumId w:val="0"/>
  </w:num>
  <w:num w:numId="12" w16cid:durableId="381250741">
    <w:abstractNumId w:val="9"/>
    <w:lvlOverride w:ilvl="0">
      <w:startOverride w:val="1"/>
    </w:lvlOverride>
  </w:num>
  <w:num w:numId="13" w16cid:durableId="358090834">
    <w:abstractNumId w:val="24"/>
  </w:num>
  <w:num w:numId="14" w16cid:durableId="1092699452">
    <w:abstractNumId w:val="19"/>
  </w:num>
  <w:num w:numId="15" w16cid:durableId="994843601">
    <w:abstractNumId w:val="18"/>
  </w:num>
  <w:num w:numId="16" w16cid:durableId="921374547">
    <w:abstractNumId w:val="22"/>
  </w:num>
  <w:num w:numId="17" w16cid:durableId="1510481905">
    <w:abstractNumId w:val="13"/>
  </w:num>
  <w:num w:numId="18" w16cid:durableId="1323239559">
    <w:abstractNumId w:val="16"/>
  </w:num>
  <w:num w:numId="19" w16cid:durableId="592472993">
    <w:abstractNumId w:val="17"/>
  </w:num>
  <w:num w:numId="20" w16cid:durableId="1898976307">
    <w:abstractNumId w:val="11"/>
  </w:num>
  <w:num w:numId="21" w16cid:durableId="175996672">
    <w:abstractNumId w:val="26"/>
  </w:num>
  <w:num w:numId="22" w16cid:durableId="713622463">
    <w:abstractNumId w:val="23"/>
  </w:num>
  <w:num w:numId="23" w16cid:durableId="2124762352">
    <w:abstractNumId w:val="12"/>
  </w:num>
  <w:num w:numId="24" w16cid:durableId="2062092694">
    <w:abstractNumId w:val="14"/>
  </w:num>
  <w:num w:numId="25" w16cid:durableId="62069306">
    <w:abstractNumId w:val="20"/>
  </w:num>
  <w:num w:numId="26" w16cid:durableId="784351328">
    <w:abstractNumId w:val="10"/>
  </w:num>
  <w:num w:numId="27" w16cid:durableId="1167985446">
    <w:abstractNumId w:val="25"/>
  </w:num>
  <w:num w:numId="28" w16cid:durableId="402529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1B"/>
    <w:rsid w:val="000D3F41"/>
    <w:rsid w:val="000F0AC2"/>
    <w:rsid w:val="002F7809"/>
    <w:rsid w:val="00355DCA"/>
    <w:rsid w:val="003C1FB8"/>
    <w:rsid w:val="003F4C01"/>
    <w:rsid w:val="00411E21"/>
    <w:rsid w:val="004A2B31"/>
    <w:rsid w:val="00551A02"/>
    <w:rsid w:val="00551E8B"/>
    <w:rsid w:val="005534FA"/>
    <w:rsid w:val="005D3A03"/>
    <w:rsid w:val="00630D00"/>
    <w:rsid w:val="0064191B"/>
    <w:rsid w:val="00656598"/>
    <w:rsid w:val="006B277E"/>
    <w:rsid w:val="006C1748"/>
    <w:rsid w:val="006D7BA9"/>
    <w:rsid w:val="00722C73"/>
    <w:rsid w:val="00727EE4"/>
    <w:rsid w:val="00790FA9"/>
    <w:rsid w:val="007E3542"/>
    <w:rsid w:val="008002C0"/>
    <w:rsid w:val="008C5323"/>
    <w:rsid w:val="008C6D97"/>
    <w:rsid w:val="00915377"/>
    <w:rsid w:val="009636C7"/>
    <w:rsid w:val="009A6A3B"/>
    <w:rsid w:val="00A76772"/>
    <w:rsid w:val="00AB5B4C"/>
    <w:rsid w:val="00B27EB2"/>
    <w:rsid w:val="00B823AA"/>
    <w:rsid w:val="00BA45DB"/>
    <w:rsid w:val="00BF4184"/>
    <w:rsid w:val="00C0601E"/>
    <w:rsid w:val="00C21D53"/>
    <w:rsid w:val="00C31D30"/>
    <w:rsid w:val="00CD6E39"/>
    <w:rsid w:val="00CD7B35"/>
    <w:rsid w:val="00CF6E91"/>
    <w:rsid w:val="00D85B68"/>
    <w:rsid w:val="00D92164"/>
    <w:rsid w:val="00E022A7"/>
    <w:rsid w:val="00E6004D"/>
    <w:rsid w:val="00E81978"/>
    <w:rsid w:val="00E86999"/>
    <w:rsid w:val="00EE1D56"/>
    <w:rsid w:val="00F379B7"/>
    <w:rsid w:val="00F525FA"/>
    <w:rsid w:val="00FD69EB"/>
    <w:rsid w:val="00FF2002"/>
    <w:rsid w:val="301DF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A9"/>
  <w15:chartTrackingRefBased/>
  <w15:docId w15:val="{BDF8BBF4-DB2A-41BA-9EF1-7E0EDBA8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51E8B"/>
    <w:rPr>
      <w:color w:val="5F5F5F" w:themeColor="hyperlink"/>
      <w:u w:val="single"/>
    </w:rPr>
  </w:style>
  <w:style w:type="character" w:customStyle="1" w:styleId="UnresolvedMention1">
    <w:name w:val="Unresolved Mention1"/>
    <w:basedOn w:val="DefaultParagraphFont"/>
    <w:uiPriority w:val="99"/>
    <w:semiHidden/>
    <w:unhideWhenUsed/>
    <w:rsid w:val="0055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74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2018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095613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8549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15351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D0B4F7E-6857-4BDE-951D-F1DD8AD9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ahmed amin</cp:lastModifiedBy>
  <cp:revision>2</cp:revision>
  <dcterms:created xsi:type="dcterms:W3CDTF">2023-08-26T22:40:00Z</dcterms:created>
  <dcterms:modified xsi:type="dcterms:W3CDTF">2023-08-26T22:40:00Z</dcterms:modified>
</cp:coreProperties>
</file>